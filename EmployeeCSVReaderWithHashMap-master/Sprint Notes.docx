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F4" w:rsidRDefault="009F63F6" w:rsidP="009F63F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Sprint Notes</w:t>
      </w:r>
    </w:p>
    <w:p w:rsidR="009F63F6" w:rsidRDefault="009F63F6" w:rsidP="009F63F6">
      <w:pPr>
        <w:rPr>
          <w:noProof/>
        </w:rPr>
      </w:pPr>
      <w:r>
        <w:rPr>
          <w:b/>
          <w:noProof/>
        </w:rPr>
        <w:t xml:space="preserve">Sprint 1 – </w:t>
      </w:r>
      <w:r>
        <w:rPr>
          <w:noProof/>
        </w:rPr>
        <w:t>2020/01/16 14:05</w:t>
      </w:r>
      <w:r w:rsidR="00F0267A">
        <w:rPr>
          <w:noProof/>
        </w:rPr>
        <w:t xml:space="preserve"> – 14:40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 xml:space="preserve">James Clack – Writng the code </w:t>
      </w:r>
      <w:r w:rsidR="00F0267A">
        <w:rPr>
          <w:noProof/>
        </w:rPr>
        <w:t xml:space="preserve">for </w:t>
      </w:r>
      <w:r w:rsidR="00940064">
        <w:rPr>
          <w:noProof/>
        </w:rPr>
        <w:t>CSV</w:t>
      </w:r>
      <w:r w:rsidR="00F0267A">
        <w:rPr>
          <w:noProof/>
        </w:rPr>
        <w:t xml:space="preserve"> reader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>Gwilym – Outlining classes and methods for project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>Hamza – Absent due to SQL</w:t>
      </w:r>
      <w:r w:rsidR="00F932A1">
        <w:rPr>
          <w:noProof/>
        </w:rPr>
        <w:t xml:space="preserve">, though present for </w:t>
      </w:r>
      <w:r w:rsidR="00051E42">
        <w:rPr>
          <w:noProof/>
        </w:rPr>
        <w:t>sprint planning</w:t>
      </w:r>
    </w:p>
    <w:p w:rsidR="0058199B" w:rsidRDefault="0058199B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58199B" w:rsidRDefault="0058199B" w:rsidP="009F63F6">
      <w:pPr>
        <w:rPr>
          <w:noProof/>
        </w:rPr>
      </w:pPr>
      <w:r>
        <w:rPr>
          <w:noProof/>
        </w:rPr>
        <w:tab/>
        <w:t xml:space="preserve">James – Nearly finished </w:t>
      </w:r>
      <w:r w:rsidR="00940064">
        <w:rPr>
          <w:noProof/>
        </w:rPr>
        <w:t>CSV</w:t>
      </w:r>
      <w:r>
        <w:rPr>
          <w:noProof/>
        </w:rPr>
        <w:t xml:space="preserve"> read</w:t>
      </w:r>
      <w:r w:rsidR="00F0267A">
        <w:rPr>
          <w:noProof/>
        </w:rPr>
        <w:t>er</w:t>
      </w:r>
      <w:r>
        <w:rPr>
          <w:noProof/>
        </w:rPr>
        <w:t xml:space="preserve"> code. Small error reading in column headers</w:t>
      </w:r>
    </w:p>
    <w:p w:rsidR="0058199B" w:rsidRPr="0058199B" w:rsidRDefault="0058199B" w:rsidP="009F63F6">
      <w:pPr>
        <w:rPr>
          <w:noProof/>
        </w:rPr>
      </w:pPr>
      <w:r>
        <w:rPr>
          <w:noProof/>
        </w:rPr>
        <w:tab/>
        <w:t>Gwilym – Outline for Employee class and its methods</w:t>
      </w:r>
    </w:p>
    <w:p w:rsidR="004C1FF4" w:rsidRDefault="004C1FF4" w:rsidP="009F63F6">
      <w:pPr>
        <w:rPr>
          <w:noProof/>
        </w:rPr>
      </w:pPr>
      <w:r>
        <w:rPr>
          <w:b/>
          <w:noProof/>
        </w:rPr>
        <w:t xml:space="preserve">Sprint 2 – </w:t>
      </w:r>
      <w:r>
        <w:rPr>
          <w:noProof/>
        </w:rPr>
        <w:t xml:space="preserve">2020/01/16 </w:t>
      </w:r>
      <w:r w:rsidR="0058199B">
        <w:rPr>
          <w:noProof/>
        </w:rPr>
        <w:t>14:53</w:t>
      </w:r>
      <w:r w:rsidR="00F0267A">
        <w:rPr>
          <w:noProof/>
        </w:rPr>
        <w:t xml:space="preserve"> – 15:20</w:t>
      </w:r>
    </w:p>
    <w:p w:rsidR="004C1FF4" w:rsidRDefault="004C1FF4" w:rsidP="009F63F6">
      <w:pPr>
        <w:rPr>
          <w:noProof/>
        </w:rPr>
      </w:pPr>
      <w:r>
        <w:rPr>
          <w:noProof/>
        </w:rPr>
        <w:tab/>
        <w:t xml:space="preserve">James – Finish code for </w:t>
      </w:r>
      <w:r w:rsidR="00940064">
        <w:rPr>
          <w:noProof/>
        </w:rPr>
        <w:t>CSV</w:t>
      </w:r>
      <w:r w:rsidR="00F0267A">
        <w:rPr>
          <w:noProof/>
        </w:rPr>
        <w:t xml:space="preserve"> reader</w:t>
      </w:r>
      <w:r>
        <w:rPr>
          <w:noProof/>
        </w:rPr>
        <w:t>, ignoring first line</w:t>
      </w:r>
    </w:p>
    <w:p w:rsidR="004C1FF4" w:rsidRDefault="004C1FF4" w:rsidP="009F63F6">
      <w:pPr>
        <w:rPr>
          <w:noProof/>
        </w:rPr>
      </w:pPr>
      <w:r>
        <w:rPr>
          <w:noProof/>
        </w:rPr>
        <w:tab/>
        <w:t>Gwilym – Come up with questions for</w:t>
      </w:r>
      <w:r w:rsidR="0058199B">
        <w:rPr>
          <w:noProof/>
        </w:rPr>
        <w:t xml:space="preserve"> Manish regarding project</w:t>
      </w:r>
    </w:p>
    <w:p w:rsidR="0058199B" w:rsidRDefault="0058199B" w:rsidP="009F63F6">
      <w:pPr>
        <w:rPr>
          <w:noProof/>
        </w:rPr>
      </w:pPr>
      <w:r>
        <w:rPr>
          <w:noProof/>
        </w:rPr>
        <w:tab/>
        <w:t>Hamza – Absent due to SQL</w:t>
      </w:r>
    </w:p>
    <w:p w:rsidR="0079791F" w:rsidRDefault="0079791F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79791F" w:rsidRDefault="0079791F" w:rsidP="009F63F6">
      <w:pPr>
        <w:rPr>
          <w:noProof/>
        </w:rPr>
      </w:pPr>
      <w:r>
        <w:rPr>
          <w:noProof/>
        </w:rPr>
        <w:tab/>
        <w:t xml:space="preserve">James – Finished </w:t>
      </w:r>
      <w:r w:rsidR="00940064">
        <w:rPr>
          <w:noProof/>
        </w:rPr>
        <w:t>CSV</w:t>
      </w:r>
      <w:r>
        <w:rPr>
          <w:noProof/>
        </w:rPr>
        <w:t xml:space="preserve"> reader code</w:t>
      </w:r>
    </w:p>
    <w:p w:rsidR="0079791F" w:rsidRDefault="0079791F" w:rsidP="009F63F6">
      <w:pPr>
        <w:rPr>
          <w:noProof/>
        </w:rPr>
      </w:pPr>
      <w:r>
        <w:rPr>
          <w:noProof/>
        </w:rPr>
        <w:tab/>
        <w:t>Gwilym – Sent Manish questions, awaiting response</w:t>
      </w:r>
    </w:p>
    <w:p w:rsidR="0079791F" w:rsidRDefault="0079791F" w:rsidP="009F63F6">
      <w:pPr>
        <w:rPr>
          <w:noProof/>
        </w:rPr>
      </w:pPr>
      <w:r>
        <w:rPr>
          <w:b/>
          <w:noProof/>
        </w:rPr>
        <w:t>Break –</w:t>
      </w:r>
      <w:r w:rsidR="00F0267A">
        <w:rPr>
          <w:b/>
          <w:noProof/>
        </w:rPr>
        <w:t xml:space="preserve"> </w:t>
      </w:r>
      <w:r w:rsidR="00F0267A">
        <w:rPr>
          <w:noProof/>
        </w:rPr>
        <w:t>2020/01/16</w:t>
      </w:r>
      <w:r>
        <w:rPr>
          <w:noProof/>
        </w:rPr>
        <w:t xml:space="preserve"> 15:2</w:t>
      </w:r>
      <w:r w:rsidR="00F0267A">
        <w:rPr>
          <w:noProof/>
        </w:rPr>
        <w:t>5</w:t>
      </w:r>
      <w:r>
        <w:rPr>
          <w:noProof/>
        </w:rPr>
        <w:t xml:space="preserve"> – 15:</w:t>
      </w:r>
      <w:r w:rsidR="00F0267A">
        <w:rPr>
          <w:noProof/>
        </w:rPr>
        <w:t>40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>Hamza updated on progress</w:t>
      </w:r>
    </w:p>
    <w:p w:rsidR="00E70D24" w:rsidRDefault="00E70D24" w:rsidP="009F63F6">
      <w:pPr>
        <w:rPr>
          <w:noProof/>
        </w:rPr>
      </w:pPr>
      <w:r>
        <w:rPr>
          <w:b/>
          <w:noProof/>
        </w:rPr>
        <w:t xml:space="preserve">Sprint 3 – </w:t>
      </w:r>
      <w:r>
        <w:rPr>
          <w:noProof/>
        </w:rPr>
        <w:t xml:space="preserve">2020/01/16 </w:t>
      </w:r>
      <w:r w:rsidR="00F0267A">
        <w:rPr>
          <w:noProof/>
        </w:rPr>
        <w:t>15:55 – 16:</w:t>
      </w:r>
      <w:r w:rsidR="005570FC">
        <w:rPr>
          <w:noProof/>
        </w:rPr>
        <w:t>40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 xml:space="preserve">James &amp; Gwilym – Tests for </w:t>
      </w:r>
      <w:r w:rsidR="00940064">
        <w:rPr>
          <w:noProof/>
        </w:rPr>
        <w:t>CSV</w:t>
      </w:r>
      <w:r>
        <w:rPr>
          <w:noProof/>
        </w:rPr>
        <w:t xml:space="preserve"> reader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>Hamza – Absent due to SQL</w:t>
      </w:r>
    </w:p>
    <w:p w:rsidR="00796D8B" w:rsidRDefault="00796D8B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796D8B" w:rsidRDefault="00796D8B" w:rsidP="009F63F6">
      <w:pPr>
        <w:rPr>
          <w:noProof/>
        </w:rPr>
      </w:pPr>
      <w:r>
        <w:rPr>
          <w:noProof/>
        </w:rPr>
        <w:tab/>
        <w:t>James &amp; Gwilym – Method headers for tests listed. Also spent time researching date types in                                   Java.</w:t>
      </w:r>
      <w:r>
        <w:rPr>
          <w:noProof/>
        </w:rPr>
        <w:tab/>
      </w:r>
    </w:p>
    <w:p w:rsidR="00796D8B" w:rsidRDefault="00940064" w:rsidP="009F63F6">
      <w:pPr>
        <w:rPr>
          <w:noProof/>
        </w:rPr>
      </w:pPr>
      <w:r>
        <w:rPr>
          <w:b/>
          <w:noProof/>
        </w:rPr>
        <w:t xml:space="preserve">Sprint 4 – </w:t>
      </w:r>
      <w:r>
        <w:rPr>
          <w:noProof/>
        </w:rPr>
        <w:t>2020/01/17 09:</w:t>
      </w:r>
      <w:r w:rsidR="00171190">
        <w:rPr>
          <w:noProof/>
        </w:rPr>
        <w:t>24 – 10:</w:t>
      </w:r>
      <w:r w:rsidR="000E0DBE">
        <w:rPr>
          <w:noProof/>
        </w:rPr>
        <w:t>0</w:t>
      </w:r>
      <w:r w:rsidR="009A051E">
        <w:rPr>
          <w:noProof/>
        </w:rPr>
        <w:t xml:space="preserve">0  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 xml:space="preserve">James – </w:t>
      </w:r>
      <w:r w:rsidR="00D637C7">
        <w:rPr>
          <w:noProof/>
        </w:rPr>
        <w:t>Write code for tests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>Gwilym –</w:t>
      </w:r>
      <w:r w:rsidR="00D637C7">
        <w:rPr>
          <w:noProof/>
        </w:rPr>
        <w:t xml:space="preserve"> </w:t>
      </w:r>
      <w:r w:rsidR="00171190">
        <w:rPr>
          <w:noProof/>
        </w:rPr>
        <w:t>Write code for writing to a file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 xml:space="preserve">Hamza - </w:t>
      </w:r>
      <w:r w:rsidR="00D637C7">
        <w:rPr>
          <w:noProof/>
        </w:rPr>
        <w:t xml:space="preserve">Create class for employees  </w:t>
      </w:r>
    </w:p>
    <w:p w:rsidR="000E0DBE" w:rsidRDefault="000E0DBE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James – Written code to validate titles, researching more test types to use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Gwilym – Writer to file class written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Hamza – Nearly completed employee class</w:t>
      </w:r>
    </w:p>
    <w:p w:rsidR="000E0DBE" w:rsidRDefault="000E0DBE" w:rsidP="009F63F6">
      <w:pPr>
        <w:rPr>
          <w:noProof/>
        </w:rPr>
      </w:pPr>
      <w:r>
        <w:rPr>
          <w:b/>
          <w:noProof/>
        </w:rPr>
        <w:lastRenderedPageBreak/>
        <w:t xml:space="preserve">Sprint 5 – </w:t>
      </w:r>
      <w:r>
        <w:rPr>
          <w:noProof/>
        </w:rPr>
        <w:t>2020/01/17 10:10 – 10:40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James – Write more tests for read in class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Gwilym – Help Hamza finish employee class, get it working with writer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Hamza – Finish employee class, create “dirty” data class</w:t>
      </w:r>
    </w:p>
    <w:p w:rsidR="00B3391F" w:rsidRDefault="00B3391F" w:rsidP="009F63F6">
      <w:pPr>
        <w:rPr>
          <w:b/>
          <w:noProof/>
        </w:rPr>
      </w:pPr>
      <w:r>
        <w:rPr>
          <w:noProof/>
        </w:rPr>
        <w:tab/>
      </w:r>
      <w:r w:rsidR="001F2045">
        <w:rPr>
          <w:b/>
          <w:noProof/>
        </w:rPr>
        <w:t>Review</w:t>
      </w:r>
    </w:p>
    <w:p w:rsidR="001F2045" w:rsidRDefault="001F2045" w:rsidP="009F63F6">
      <w:pPr>
        <w:rPr>
          <w:noProof/>
        </w:rPr>
      </w:pPr>
      <w:r>
        <w:rPr>
          <w:b/>
          <w:noProof/>
        </w:rPr>
        <w:tab/>
      </w:r>
      <w:r>
        <w:rPr>
          <w:noProof/>
        </w:rPr>
        <w:t>James – Added more tests</w:t>
      </w:r>
    </w:p>
    <w:p w:rsidR="001F2045" w:rsidRDefault="001F2045" w:rsidP="009F63F6">
      <w:pPr>
        <w:rPr>
          <w:noProof/>
        </w:rPr>
      </w:pPr>
      <w:r>
        <w:rPr>
          <w:noProof/>
        </w:rPr>
        <w:tab/>
        <w:t>Gwilym – Helped Hamza with employee and dirty data classes</w:t>
      </w:r>
    </w:p>
    <w:p w:rsidR="001F2045" w:rsidRDefault="001F2045" w:rsidP="009F63F6">
      <w:pPr>
        <w:rPr>
          <w:noProof/>
        </w:rPr>
      </w:pPr>
      <w:r>
        <w:rPr>
          <w:noProof/>
        </w:rPr>
        <w:tab/>
        <w:t>Hamza – Finshed employee class, create class for dirty data</w:t>
      </w:r>
    </w:p>
    <w:p w:rsidR="00B815F1" w:rsidRDefault="00B815F1" w:rsidP="009F63F6">
      <w:pPr>
        <w:rPr>
          <w:noProof/>
        </w:rPr>
      </w:pPr>
      <w:r>
        <w:rPr>
          <w:b/>
          <w:noProof/>
        </w:rPr>
        <w:t xml:space="preserve">Break – </w:t>
      </w:r>
      <w:r>
        <w:rPr>
          <w:noProof/>
        </w:rPr>
        <w:t>2020/01/17 10:45 – 11:00</w:t>
      </w:r>
    </w:p>
    <w:p w:rsidR="00B815F1" w:rsidRDefault="00B815F1" w:rsidP="009F63F6">
      <w:pPr>
        <w:rPr>
          <w:noProof/>
        </w:rPr>
      </w:pPr>
      <w:r>
        <w:rPr>
          <w:b/>
          <w:noProof/>
        </w:rPr>
        <w:t xml:space="preserve">Sprint 6 – </w:t>
      </w:r>
      <w:r>
        <w:rPr>
          <w:noProof/>
        </w:rPr>
        <w:t>2020/01/17 11:04 – 11:45</w:t>
      </w:r>
    </w:p>
    <w:p w:rsidR="00B815F1" w:rsidRDefault="00B815F1" w:rsidP="009F63F6">
      <w:pPr>
        <w:rPr>
          <w:noProof/>
        </w:rPr>
      </w:pPr>
      <w:r>
        <w:rPr>
          <w:noProof/>
        </w:rPr>
        <w:tab/>
        <w:t>James – Write tests for employee class</w:t>
      </w:r>
    </w:p>
    <w:p w:rsidR="00B815F1" w:rsidRPr="00B815F1" w:rsidRDefault="00B815F1" w:rsidP="009F63F6">
      <w:r>
        <w:rPr>
          <w:noProof/>
        </w:rPr>
        <w:tab/>
        <w:t>Gwilym &amp; Hamza – Get writer to accept employee class</w:t>
      </w:r>
    </w:p>
    <w:p w:rsidR="0079791F" w:rsidRDefault="00A52687" w:rsidP="009F63F6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A52687" w:rsidRDefault="00A52687" w:rsidP="009F63F6">
      <w:pPr>
        <w:rPr>
          <w:sz w:val="24"/>
        </w:rPr>
      </w:pPr>
      <w:r>
        <w:rPr>
          <w:sz w:val="24"/>
        </w:rPr>
        <w:tab/>
        <w:t>James – Created some tests for valid data for employee class</w:t>
      </w:r>
    </w:p>
    <w:p w:rsidR="00A52687" w:rsidRDefault="00A52687" w:rsidP="009F63F6">
      <w:pPr>
        <w:rPr>
          <w:sz w:val="24"/>
        </w:rPr>
      </w:pPr>
      <w:r>
        <w:rPr>
          <w:sz w:val="24"/>
        </w:rPr>
        <w:tab/>
        <w:t xml:space="preserve">Gwilym &amp; Hamza </w:t>
      </w:r>
      <w:r w:rsidR="00FF73BC">
        <w:rPr>
          <w:sz w:val="24"/>
        </w:rPr>
        <w:t>–</w:t>
      </w:r>
      <w:r>
        <w:rPr>
          <w:sz w:val="24"/>
        </w:rPr>
        <w:t xml:space="preserve"> </w:t>
      </w:r>
      <w:r w:rsidR="00FF73BC">
        <w:rPr>
          <w:sz w:val="24"/>
        </w:rPr>
        <w:t>Writer accepts employee class, container class written to allow search function</w:t>
      </w:r>
    </w:p>
    <w:p w:rsidR="00FF73BC" w:rsidRDefault="00FF73BC" w:rsidP="009F63F6">
      <w:pPr>
        <w:rPr>
          <w:sz w:val="24"/>
        </w:rPr>
      </w:pPr>
      <w:r>
        <w:rPr>
          <w:b/>
          <w:sz w:val="24"/>
        </w:rPr>
        <w:t>Sprint 7 -</w:t>
      </w:r>
      <w:r>
        <w:rPr>
          <w:sz w:val="24"/>
        </w:rPr>
        <w:t>2020/01/17 11:50 – 12:25</w:t>
      </w:r>
    </w:p>
    <w:p w:rsidR="00FF73BC" w:rsidRDefault="00FF73BC" w:rsidP="009F63F6">
      <w:pPr>
        <w:rPr>
          <w:sz w:val="24"/>
        </w:rPr>
      </w:pPr>
      <w:r>
        <w:rPr>
          <w:sz w:val="24"/>
        </w:rPr>
        <w:tab/>
        <w:t>James – Test for valid email address and other fields</w:t>
      </w:r>
    </w:p>
    <w:p w:rsidR="00FF73BC" w:rsidRDefault="00FF73BC" w:rsidP="009F63F6">
      <w:pPr>
        <w:rPr>
          <w:sz w:val="24"/>
        </w:rPr>
      </w:pPr>
      <w:r>
        <w:rPr>
          <w:sz w:val="24"/>
        </w:rPr>
        <w:tab/>
        <w:t>Gwilym &amp; Hamza – Get program to read-store-output data</w:t>
      </w:r>
    </w:p>
    <w:p w:rsidR="00C965E9" w:rsidRDefault="00C965E9" w:rsidP="009F63F6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C965E9" w:rsidRDefault="00C965E9" w:rsidP="009F63F6">
      <w:pPr>
        <w:rPr>
          <w:sz w:val="24"/>
        </w:rPr>
      </w:pPr>
      <w:r>
        <w:rPr>
          <w:sz w:val="24"/>
        </w:rPr>
        <w:tab/>
        <w:t>James – Written test to validate email</w:t>
      </w:r>
    </w:p>
    <w:p w:rsidR="00C965E9" w:rsidRDefault="00C965E9" w:rsidP="009F63F6">
      <w:pPr>
        <w:rPr>
          <w:sz w:val="24"/>
        </w:rPr>
      </w:pPr>
      <w:r>
        <w:rPr>
          <w:sz w:val="24"/>
        </w:rPr>
        <w:tab/>
        <w:t>Gwilym &amp; Hamza – Working on read-store-write</w:t>
      </w:r>
      <w:r w:rsidR="009E6FF0">
        <w:rPr>
          <w:sz w:val="24"/>
        </w:rPr>
        <w:t>, currently not writing to file</w:t>
      </w:r>
    </w:p>
    <w:p w:rsidR="009E6FF0" w:rsidRDefault="009E6FF0" w:rsidP="009F63F6">
      <w:pPr>
        <w:rPr>
          <w:sz w:val="24"/>
        </w:rPr>
      </w:pPr>
      <w:r>
        <w:rPr>
          <w:b/>
          <w:sz w:val="24"/>
        </w:rPr>
        <w:t xml:space="preserve">Lunch </w:t>
      </w:r>
      <w:r>
        <w:rPr>
          <w:sz w:val="24"/>
        </w:rPr>
        <w:t>2020/01/17 12:30-13:30</w:t>
      </w:r>
    </w:p>
    <w:p w:rsidR="00866F34" w:rsidRDefault="00866F34" w:rsidP="009F63F6">
      <w:pPr>
        <w:rPr>
          <w:sz w:val="24"/>
        </w:rPr>
      </w:pPr>
      <w:r>
        <w:rPr>
          <w:b/>
          <w:sz w:val="24"/>
        </w:rPr>
        <w:t>Sprint 8 –</w:t>
      </w:r>
      <w:r>
        <w:rPr>
          <w:sz w:val="24"/>
        </w:rPr>
        <w:t xml:space="preserve"> 2020/01/17 13:35 – 14:</w:t>
      </w:r>
      <w:r w:rsidR="00E61B5E">
        <w:rPr>
          <w:sz w:val="24"/>
        </w:rPr>
        <w:t>05</w:t>
      </w:r>
    </w:p>
    <w:p w:rsidR="00866F34" w:rsidRDefault="00866F34" w:rsidP="00866F34">
      <w:pPr>
        <w:jc w:val="both"/>
        <w:rPr>
          <w:sz w:val="24"/>
        </w:rPr>
      </w:pPr>
      <w:r>
        <w:rPr>
          <w:sz w:val="24"/>
        </w:rPr>
        <w:tab/>
      </w:r>
      <w:r w:rsidRPr="00866F34">
        <w:rPr>
          <w:sz w:val="24"/>
        </w:rPr>
        <w:t>James –</w:t>
      </w:r>
      <w:r>
        <w:rPr>
          <w:b/>
          <w:sz w:val="24"/>
        </w:rPr>
        <w:t xml:space="preserve"> </w:t>
      </w:r>
      <w:r>
        <w:rPr>
          <w:sz w:val="24"/>
        </w:rPr>
        <w:t>More tests</w:t>
      </w:r>
    </w:p>
    <w:p w:rsidR="00866F34" w:rsidRDefault="00866F34" w:rsidP="00866F34">
      <w:pPr>
        <w:jc w:val="both"/>
        <w:rPr>
          <w:sz w:val="24"/>
        </w:rPr>
      </w:pPr>
      <w:r>
        <w:rPr>
          <w:sz w:val="24"/>
        </w:rPr>
        <w:tab/>
        <w:t>Gwilym &amp; Hamza – Getting “dirty data” working</w:t>
      </w:r>
    </w:p>
    <w:p w:rsidR="005B7490" w:rsidRDefault="005B7490" w:rsidP="00866F34">
      <w:pPr>
        <w:jc w:val="both"/>
        <w:rPr>
          <w:b/>
          <w:sz w:val="24"/>
        </w:rPr>
      </w:pPr>
      <w:r>
        <w:rPr>
          <w:b/>
          <w:sz w:val="24"/>
        </w:rPr>
        <w:tab/>
        <w:t>Review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James – All but one test written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Gwilym &amp; Hamza – Dirty data works with program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Baseline project completed</w:t>
      </w:r>
    </w:p>
    <w:p w:rsidR="005B7490" w:rsidRDefault="005B7490" w:rsidP="00866F34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Sprint 9 </w:t>
      </w:r>
      <w:r>
        <w:rPr>
          <w:sz w:val="24"/>
        </w:rPr>
        <w:t>2020/01/17 14:15 – 14:45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James – Finish off test</w:t>
      </w:r>
      <w:r w:rsidR="00B36D29">
        <w:rPr>
          <w:sz w:val="24"/>
        </w:rPr>
        <w:t>s</w:t>
      </w:r>
      <w:r>
        <w:rPr>
          <w:sz w:val="24"/>
        </w:rPr>
        <w:t>. Look up how to format date to appropriate data type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Gwilym &amp; Hamza – Look into advantages of using set over list to remove duplicates</w:t>
      </w:r>
    </w:p>
    <w:p w:rsidR="009D1F19" w:rsidRDefault="009D1F19" w:rsidP="00866F34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9D1F19" w:rsidRDefault="009D1F19" w:rsidP="00866F34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James </w:t>
      </w:r>
      <w:r w:rsidR="00B36D29">
        <w:rPr>
          <w:sz w:val="24"/>
        </w:rPr>
        <w:t>–</w:t>
      </w:r>
      <w:r>
        <w:rPr>
          <w:sz w:val="24"/>
        </w:rPr>
        <w:t xml:space="preserve"> </w:t>
      </w:r>
      <w:r w:rsidR="00B36D29">
        <w:rPr>
          <w:sz w:val="24"/>
        </w:rPr>
        <w:t>Looked into how to format date correctly</w:t>
      </w:r>
    </w:p>
    <w:p w:rsidR="00B36D29" w:rsidRDefault="00B36D29" w:rsidP="00866F34">
      <w:pPr>
        <w:jc w:val="both"/>
        <w:rPr>
          <w:sz w:val="24"/>
        </w:rPr>
      </w:pPr>
      <w:r>
        <w:rPr>
          <w:sz w:val="24"/>
        </w:rPr>
        <w:tab/>
        <w:t>Gwilym &amp; Hamza – Looked into sets, found that hash map might be a good alternative</w:t>
      </w:r>
    </w:p>
    <w:p w:rsidR="00681F31" w:rsidRDefault="00681F31" w:rsidP="00866F34">
      <w:pPr>
        <w:jc w:val="both"/>
        <w:rPr>
          <w:sz w:val="24"/>
        </w:rPr>
      </w:pPr>
      <w:r>
        <w:rPr>
          <w:b/>
          <w:sz w:val="24"/>
        </w:rPr>
        <w:t>Sprint 10 –</w:t>
      </w:r>
      <w:r>
        <w:rPr>
          <w:sz w:val="24"/>
        </w:rPr>
        <w:t xml:space="preserve"> 2020/01/17 15:00 – 15:40</w:t>
      </w:r>
    </w:p>
    <w:p w:rsidR="00681F31" w:rsidRDefault="00681F31" w:rsidP="00681F31">
      <w:pPr>
        <w:jc w:val="both"/>
        <w:rPr>
          <w:sz w:val="24"/>
        </w:rPr>
      </w:pPr>
      <w:r>
        <w:rPr>
          <w:sz w:val="24"/>
        </w:rPr>
        <w:tab/>
        <w:t>All - Decide whether hash map is possible for our program and implement if possible</w:t>
      </w:r>
    </w:p>
    <w:p w:rsidR="003266B6" w:rsidRDefault="003266B6" w:rsidP="00681F31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Review </w:t>
      </w:r>
    </w:p>
    <w:p w:rsidR="007A478A" w:rsidRDefault="007A478A" w:rsidP="00681F31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All – Started attempt to input influence maps</w:t>
      </w:r>
    </w:p>
    <w:p w:rsidR="007A478A" w:rsidRDefault="007A478A" w:rsidP="00681F31">
      <w:pPr>
        <w:jc w:val="both"/>
        <w:rPr>
          <w:sz w:val="24"/>
        </w:rPr>
      </w:pPr>
      <w:r>
        <w:rPr>
          <w:b/>
          <w:sz w:val="24"/>
        </w:rPr>
        <w:t xml:space="preserve">Sprint 11 – </w:t>
      </w:r>
      <w:r>
        <w:rPr>
          <w:sz w:val="24"/>
        </w:rPr>
        <w:t>2020/01/17 15:45 – 16:20</w:t>
      </w:r>
    </w:p>
    <w:p w:rsidR="007A478A" w:rsidRDefault="007A478A" w:rsidP="00681F31">
      <w:pPr>
        <w:jc w:val="both"/>
        <w:rPr>
          <w:sz w:val="24"/>
        </w:rPr>
      </w:pPr>
      <w:r>
        <w:rPr>
          <w:sz w:val="24"/>
        </w:rPr>
        <w:tab/>
        <w:t>James &amp; Hamza – Code review of project</w:t>
      </w:r>
    </w:p>
    <w:p w:rsidR="007A478A" w:rsidRPr="007A478A" w:rsidRDefault="007A478A" w:rsidP="00681F31">
      <w:pPr>
        <w:jc w:val="both"/>
        <w:rPr>
          <w:sz w:val="24"/>
        </w:rPr>
      </w:pPr>
      <w:r>
        <w:rPr>
          <w:sz w:val="24"/>
        </w:rPr>
        <w:tab/>
        <w:t>Gwilym – Finish implementing hash map</w:t>
      </w:r>
      <w:bookmarkStart w:id="0" w:name="_GoBack"/>
      <w:bookmarkEnd w:id="0"/>
    </w:p>
    <w:p w:rsidR="00681F31" w:rsidRPr="00681F31" w:rsidRDefault="00681F31" w:rsidP="00866F34">
      <w:pPr>
        <w:jc w:val="both"/>
        <w:rPr>
          <w:sz w:val="24"/>
        </w:rPr>
      </w:pPr>
      <w:r>
        <w:rPr>
          <w:sz w:val="24"/>
        </w:rPr>
        <w:tab/>
      </w:r>
    </w:p>
    <w:p w:rsidR="00B36D29" w:rsidRPr="00B36D29" w:rsidRDefault="00B36D29" w:rsidP="00866F34">
      <w:pPr>
        <w:jc w:val="both"/>
        <w:rPr>
          <w:b/>
          <w:sz w:val="24"/>
        </w:rPr>
      </w:pPr>
    </w:p>
    <w:sectPr w:rsidR="00B36D29" w:rsidRPr="00B3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F6"/>
    <w:rsid w:val="00051E42"/>
    <w:rsid w:val="000E0DBE"/>
    <w:rsid w:val="00171190"/>
    <w:rsid w:val="001F2045"/>
    <w:rsid w:val="003266B6"/>
    <w:rsid w:val="004B374C"/>
    <w:rsid w:val="004C1FF4"/>
    <w:rsid w:val="005570FC"/>
    <w:rsid w:val="0058199B"/>
    <w:rsid w:val="005B7490"/>
    <w:rsid w:val="00681F31"/>
    <w:rsid w:val="0078341B"/>
    <w:rsid w:val="00796D8B"/>
    <w:rsid w:val="0079791F"/>
    <w:rsid w:val="007A478A"/>
    <w:rsid w:val="00866F34"/>
    <w:rsid w:val="00940064"/>
    <w:rsid w:val="009A051E"/>
    <w:rsid w:val="009D1F19"/>
    <w:rsid w:val="009E6FF0"/>
    <w:rsid w:val="009F63F6"/>
    <w:rsid w:val="00A52687"/>
    <w:rsid w:val="00B3391F"/>
    <w:rsid w:val="00B36D29"/>
    <w:rsid w:val="00B815F1"/>
    <w:rsid w:val="00BC403F"/>
    <w:rsid w:val="00C965E9"/>
    <w:rsid w:val="00D637C7"/>
    <w:rsid w:val="00E61B5E"/>
    <w:rsid w:val="00E70D24"/>
    <w:rsid w:val="00F0267A"/>
    <w:rsid w:val="00F932A1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D222"/>
  <w15:chartTrackingRefBased/>
  <w15:docId w15:val="{421F02A9-168A-45DD-884A-220F71B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1A0E-29D4-458D-9BC8-B052DBFA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A477EA66</Template>
  <TotalTime>571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Turner</dc:creator>
  <cp:keywords/>
  <dc:description/>
  <cp:lastModifiedBy>Gwilym Turner</cp:lastModifiedBy>
  <cp:revision>5</cp:revision>
  <dcterms:created xsi:type="dcterms:W3CDTF">2020-01-16T14:01:00Z</dcterms:created>
  <dcterms:modified xsi:type="dcterms:W3CDTF">2020-01-17T15:44:00Z</dcterms:modified>
</cp:coreProperties>
</file>